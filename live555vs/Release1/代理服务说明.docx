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总览：</w:t>
      </w:r>
    </w:p>
    <w:p>
      <w:pPr>
        <w:rPr>
          <w:rFonts w:hint="eastAsia"/>
        </w:rPr>
      </w:pPr>
      <w:r>
        <w:rPr>
          <w:rFonts w:hint="eastAsia"/>
        </w:rPr>
        <w:t>本软件包含 run.cmd cfg.json proxyServer.exe vc_redist.x86.exe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proxyServer 用于代理RTSP视频流。</w:t>
      </w:r>
    </w:p>
    <w:p>
      <w:pPr>
        <w:rPr>
          <w:rFonts w:hint="eastAsia"/>
        </w:rPr>
      </w:pPr>
      <w:r>
        <w:rPr>
          <w:rFonts w:hint="eastAsia"/>
        </w:rPr>
        <w:t>服务器只读取后端流一次，并将其分发给连接上来的客户端。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>--&gt; [RTSP client1]</w:t>
      </w:r>
    </w:p>
    <w:p>
      <w:pPr>
        <w:rPr>
          <w:rFonts w:hint="eastAsia"/>
        </w:rPr>
      </w:pPr>
      <w:r>
        <w:rPr>
          <w:rFonts w:hint="eastAsia"/>
        </w:rPr>
        <w:t xml:space="preserve">        [back-end RTSP/RTP stream] --&gt; [Proxy Server]   --&gt; [RTSP client2]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--&gt; [RTSP clientN]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初次使用前：</w:t>
      </w:r>
    </w:p>
    <w:p>
      <w:pPr>
        <w:rPr>
          <w:rFonts w:hint="eastAsia"/>
        </w:rPr>
      </w:pPr>
      <w:r>
        <w:rPr>
          <w:rFonts w:hint="eastAsia"/>
        </w:rPr>
        <w:t>双击 vc_redist.x86.exe 安装 vc运行库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使用：</w:t>
      </w:r>
    </w:p>
    <w:p>
      <w:pPr>
        <w:rPr>
          <w:rFonts w:hint="eastAsia"/>
        </w:rPr>
      </w:pPr>
      <w:r>
        <w:rPr>
          <w:rFonts w:hint="eastAsia"/>
        </w:rPr>
        <w:t>1.配置 cfg.json 服务器配置文件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"serverip":"192.168.1.10",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"users":[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["admin","admin123"],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["user1","123"]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</w:t>
      </w:r>
      <w:r>
        <w:rPr>
          <w:rFonts w:hint="eastAsia"/>
          <w:lang w:val="en-US" w:eastAsia="zh-CN"/>
        </w:rPr>
        <w:t>554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"log":0,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"rtsp_urls":[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["rtsp://admin:admin123@192.168.1.100:554/h264/ch33/main/av_stream","admin","admin123", "</w:t>
      </w:r>
      <w:r>
        <w:rPr>
          <w:rFonts w:hint="eastAsia"/>
          <w:lang w:val="en-US" w:eastAsia="zh-CN"/>
        </w:rPr>
        <w:t>h264/ch1/main/av_stream</w:t>
      </w:r>
      <w:r>
        <w:rPr>
          <w:rFonts w:hint="eastAsia"/>
        </w:rPr>
        <w:t>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["rtsp://192.168.1.101:554/h264/ch33/main/av_stream","admin","admin123", "</w:t>
      </w:r>
      <w:r>
        <w:rPr>
          <w:rFonts w:hint="eastAsia"/>
          <w:lang w:val="en-US" w:eastAsia="zh-CN"/>
        </w:rPr>
        <w:t>h264/ch2/main/av_stream</w:t>
      </w:r>
      <w:r>
        <w:rPr>
          <w:rFonts w:hint="eastAsia"/>
        </w:rPr>
        <w:t>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serverip</w:t>
      </w:r>
      <w:r>
        <w:rPr>
          <w:rFonts w:hint="eastAsia"/>
        </w:rPr>
        <w:t>： 代理服务器的ip地址，请选择本机ip 输出的rtsp流使用这个ip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port</w:t>
      </w:r>
      <w:r>
        <w:rPr>
          <w:rFonts w:hint="eastAsia"/>
        </w:rPr>
        <w:t>: 代理服务器的端口 输出的rtsp流使用这个端口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 xml:space="preserve">users 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如果</w:t>
      </w:r>
      <w:r>
        <w:rPr>
          <w:rFonts w:hint="eastAsia"/>
          <w:lang w:val="en-US" w:eastAsia="zh-CN"/>
        </w:rPr>
        <w:t>代理服务器</w:t>
      </w:r>
      <w:r>
        <w:rPr>
          <w:rFonts w:hint="eastAsia"/>
        </w:rPr>
        <w:t>输出流不设置用户密码，请将其设置为空数组 "[]"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 w:val="0"/>
          <w:iCs w:val="0"/>
        </w:rPr>
        <w:t>rtsp_urls</w:t>
      </w:r>
      <w:r>
        <w:rPr>
          <w:rFonts w:hint="eastAsia"/>
        </w:rPr>
        <w:t xml:space="preserve">: 被代理的rtsp流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数组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内部数据格式为 ["地址","</w:t>
      </w:r>
      <w:r>
        <w:rPr>
          <w:rFonts w:hint="eastAsia"/>
          <w:lang w:eastAsia="zh-CN"/>
        </w:rPr>
        <w:t>本流使用的</w:t>
      </w:r>
      <w:r>
        <w:rPr>
          <w:rFonts w:hint="eastAsia"/>
        </w:rPr>
        <w:t>用户","</w:t>
      </w:r>
      <w:r>
        <w:rPr>
          <w:rFonts w:hint="eastAsia"/>
          <w:lang w:eastAsia="zh-CN"/>
        </w:rPr>
        <w:t>本流使用的</w:t>
      </w:r>
      <w:r>
        <w:rPr>
          <w:rFonts w:hint="eastAsia"/>
        </w:rPr>
        <w:t>密码","输出地址"]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  <w:b/>
          <w:bCs/>
        </w:rPr>
        <w:t>输出</w:t>
      </w:r>
      <w:r>
        <w:rPr>
          <w:rFonts w:hint="eastAsia"/>
          <w:b/>
          <w:bCs/>
          <w:lang w:val="en-US" w:eastAsia="zh-CN"/>
        </w:rPr>
        <w:t xml:space="preserve">地址格式 </w:t>
      </w:r>
      <w:r>
        <w:rPr>
          <w:rFonts w:hint="eastAsia"/>
          <w:lang w:val="en-US" w:eastAsia="zh-CN"/>
        </w:rPr>
        <w:t>为  h264/</w:t>
      </w:r>
      <w:r>
        <w:rPr>
          <w:rFonts w:hint="eastAsia"/>
          <w:b/>
          <w:bCs/>
          <w:i/>
          <w:iCs/>
          <w:lang w:val="en-US" w:eastAsia="zh-CN"/>
        </w:rPr>
        <w:t>ch[x]</w:t>
      </w:r>
      <w:r>
        <w:rPr>
          <w:rFonts w:hint="eastAsia"/>
          <w:lang w:val="en-US" w:eastAsia="zh-CN"/>
        </w:rPr>
        <w:t>/main/av_stream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ch[x]</w:t>
      </w:r>
      <w:r>
        <w:rPr>
          <w:rFonts w:hint="eastAsia"/>
          <w:lang w:val="en-US" w:eastAsia="zh-CN"/>
        </w:rPr>
        <w:t xml:space="preserve"> 代表通道号，x为从1开始递增的整数。</w:t>
      </w:r>
      <w:r>
        <w:rPr>
          <w:rFonts w:hint="eastAsia"/>
          <w:b w:val="0"/>
          <w:bCs w:val="0"/>
          <w:i/>
          <w:iCs/>
          <w:lang w:val="en-US" w:eastAsia="zh-CN"/>
        </w:rPr>
        <w:t>通道号是代理服务器中区分不</w:t>
      </w:r>
      <w:r>
        <w:rPr>
          <w:rFonts w:hint="eastAsia"/>
          <w:b w:val="0"/>
          <w:bCs w:val="0"/>
          <w:i/>
          <w:iCs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>同视频流的唯一依据</w:t>
      </w:r>
      <w:r>
        <w:rPr>
          <w:rFonts w:hint="eastAsia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log： log 等级  0 关闭 1 2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本例中会将 rtsp://admin:admin123@192.168.1.100:554/h264/ch33/main/av_stream 代理为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rtsp://192.168.1.10:</w:t>
      </w:r>
      <w:r>
        <w:rPr>
          <w:rFonts w:hint="eastAsia"/>
          <w:lang w:val="en-US" w:eastAsia="zh-CN"/>
        </w:rPr>
        <w:t>554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h264/ch1/main/av_stream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 rtsp://192.168.1.101:554/h264/ch33/main/av_stream 代理为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rtsp://192.168.1.10:</w:t>
      </w:r>
      <w:r>
        <w:rPr>
          <w:rFonts w:hint="eastAsia"/>
          <w:lang w:val="en-US" w:eastAsia="zh-CN"/>
        </w:rPr>
        <w:t>554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h264/ch2/main/av_stream</w:t>
      </w: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注意：不同流要靠通道号来进行区分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输出流使用账号密码 admin:admin123 user:123 都可以连接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双击文件夹中 run.cmd 运行代理服务器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如需使用多级代理，可以将上级代理的输出流配置为下级的输入流。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源: rtsp://192.168.1.10:554/h264/ch33/av_stream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 admin 密码 admin123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一级代理配置(假设一级代理服务器ip为192.168.1.100)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"serverip":"192.168.1.100",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"users":[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["admin","admin123"],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["user1","123"]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"port":554,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"log":0,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"rtsp_urls":[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["rtsp://192.168.1.10：554/h264/ch1/main/av_stream","admin","admin123", "h264/ch1/main/av_stream"]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现在1级代理输出流为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rtsp://192.168.1.10:554/h264/ch1/av_stream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那么将二级代理的输入流写为一级代理的输出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假设二级代理的ip为 172.20.42.100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"serverip":"172.20.42.100",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"users":[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["admin","admin123"],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["user1","123"]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"port":554,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"log":0,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"rtsp_urls":[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["rtsp://192.168.1.10:554/h264/ch1/main/av_stream","admin","admin123", "h264/ch1/main/av_stream"]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那么最终输出流为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rtsp://172.20.42.100:554/h264/ch1</w:t>
      </w:r>
      <w:bookmarkStart w:id="0" w:name="_GoBack"/>
      <w:bookmarkEnd w:id="0"/>
      <w:r>
        <w:rPr>
          <w:rFonts w:hint="eastAsia"/>
          <w:lang w:val="en-US" w:eastAsia="zh-CN"/>
        </w:rPr>
        <w:t>/av_stream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如使用代理服务器 视频参数表需进行如下配置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使用代理服务器后，需将这个设备在代理服务器中的配置数据填写到</w:t>
      </w:r>
      <w:r>
        <w:rPr>
          <w:rFonts w:hint="eastAsia"/>
          <w:b/>
          <w:bCs/>
          <w:lang w:val="en-US" w:eastAsia="zh-CN"/>
        </w:rPr>
        <w:t>视频参数表</w:t>
      </w:r>
      <w:r>
        <w:rPr>
          <w:rFonts w:hint="eastAsia"/>
          <w:lang w:val="en-US" w:eastAsia="zh-CN"/>
        </w:rPr>
        <w:t>中的【通道名称】 列中。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通道名称</w:t>
      </w:r>
      <w:r>
        <w:rPr>
          <w:rFonts w:hint="eastAsia"/>
          <w:lang w:val="en-US" w:eastAsia="zh-CN"/>
        </w:rPr>
        <w:t>] 列为app中使用的数据.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格式（数据以逗号分隔）：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Ip, 端口, 通道号, 用户名, 密码, 码流格式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eastAsia"/>
          <w:i/>
          <w:iCs/>
          <w:lang w:val="en-US" w:eastAsia="zh-CN"/>
        </w:rPr>
        <w:t>ip，端口 ，用户名，密码</w:t>
      </w:r>
      <w:r>
        <w:rPr>
          <w:rFonts w:hint="eastAsia"/>
          <w:lang w:val="en-US" w:eastAsia="zh-CN"/>
        </w:rPr>
        <w:t xml:space="preserve"> 是代理服务器的数据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通道号 </w:t>
      </w:r>
      <w:r>
        <w:rPr>
          <w:rFonts w:hint="eastAsia"/>
          <w:lang w:val="en-US" w:eastAsia="zh-CN"/>
        </w:rPr>
        <w:t>为代理服务器中对应的流的通道号。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最后一个代表码流格式默认h264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225540" cy="5556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2100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3629F"/>
    <w:multiLevelType w:val="singleLevel"/>
    <w:tmpl w:val="8123629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59EF"/>
    <w:rsid w:val="04BD6FDD"/>
    <w:rsid w:val="05846619"/>
    <w:rsid w:val="07E1239C"/>
    <w:rsid w:val="0990617F"/>
    <w:rsid w:val="0A716F3A"/>
    <w:rsid w:val="0D777C72"/>
    <w:rsid w:val="0DAD700A"/>
    <w:rsid w:val="0F322F99"/>
    <w:rsid w:val="123F59EF"/>
    <w:rsid w:val="125F3BC8"/>
    <w:rsid w:val="134D2FA4"/>
    <w:rsid w:val="13B6376B"/>
    <w:rsid w:val="1AE45FDC"/>
    <w:rsid w:val="1CA13E27"/>
    <w:rsid w:val="1F8C28B3"/>
    <w:rsid w:val="1FEA543D"/>
    <w:rsid w:val="21F00895"/>
    <w:rsid w:val="23123B01"/>
    <w:rsid w:val="2A1D72B7"/>
    <w:rsid w:val="2E7B11A1"/>
    <w:rsid w:val="3043289D"/>
    <w:rsid w:val="34D714F7"/>
    <w:rsid w:val="39F1761B"/>
    <w:rsid w:val="3A5F21D1"/>
    <w:rsid w:val="3ED55E83"/>
    <w:rsid w:val="43FE55EE"/>
    <w:rsid w:val="483D2D84"/>
    <w:rsid w:val="535161A7"/>
    <w:rsid w:val="552A5514"/>
    <w:rsid w:val="59BB1CD3"/>
    <w:rsid w:val="63A071B8"/>
    <w:rsid w:val="646849E3"/>
    <w:rsid w:val="6D535020"/>
    <w:rsid w:val="6D801654"/>
    <w:rsid w:val="6DF6711A"/>
    <w:rsid w:val="70E729F7"/>
    <w:rsid w:val="75EE6D6B"/>
    <w:rsid w:val="78EC6601"/>
    <w:rsid w:val="7B1C1D4D"/>
    <w:rsid w:val="7BD0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q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2018-11-23T02:38:00Z</dcterms:created>
  <dc:creator>C1395150723</dc:creator>
  <cp:lastModifiedBy>C1395150723</cp:lastModifiedBy>
  <dcterms:modified xsi:type="dcterms:W3CDTF">2018-11-26T03:27:46Z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